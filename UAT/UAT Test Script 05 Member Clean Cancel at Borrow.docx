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7011B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Clean </w:t>
            </w:r>
            <w:r w:rsidR="007011B9">
              <w:rPr>
                <w:sz w:val="24"/>
                <w:szCs w:val="24"/>
              </w:rPr>
              <w:t>Cancel at Borrow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7011B9" w:rsidP="00A6019D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This test case will run the user through a perfect scenario with a user that has no fines or no loans but cancel at the borrow screen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017DC" w:rsidP="007011B9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us</w:t>
            </w:r>
            <w:r w:rsidR="00A6019D">
              <w:rPr>
                <w:rFonts w:ascii="Arial" w:hAnsi="Arial"/>
                <w:sz w:val="20"/>
              </w:rPr>
              <w:t xml:space="preserve">er was able </w:t>
            </w:r>
            <w:r w:rsidR="007011B9">
              <w:rPr>
                <w:rFonts w:ascii="Arial" w:hAnsi="Arial"/>
                <w:sz w:val="20"/>
              </w:rPr>
              <w:t>to cancel at the borrow screen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>becomes 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ID</w:t>
            </w:r>
            <w:r w:rsidR="006C12B9">
              <w:rPr>
                <w:sz w:val="24"/>
              </w:rPr>
              <w:t xml:space="preserve"> (1)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  <w:r w:rsidR="006C12B9">
              <w:rPr>
                <w:sz w:val="24"/>
              </w:rPr>
              <w:t xml:space="preserve"> (fName0 lName0)</w:t>
            </w:r>
            <w:r>
              <w:rPr>
                <w:sz w:val="24"/>
              </w:rPr>
              <w:t xml:space="preserve"> 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Contact</w:t>
            </w:r>
            <w:r w:rsidR="006C12B9">
              <w:rPr>
                <w:sz w:val="24"/>
              </w:rPr>
              <w:t xml:space="preserve"> (0001)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  <w:r w:rsidR="006C12B9">
              <w:rPr>
                <w:sz w:val="24"/>
              </w:rPr>
              <w:t xml:space="preserve"> (None)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  <w:r w:rsidR="006C12B9">
              <w:rPr>
                <w:sz w:val="24"/>
              </w:rPr>
              <w:t xml:space="preserve">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Current book that was just scanned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 (None)</w:t>
            </w:r>
          </w:p>
          <w:p w:rsidR="006C12B9" w:rsidRPr="00B9435A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 xml:space="preserve">Complete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7011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011B9" w:rsidRPr="00B9435A" w:rsidRDefault="007011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011B9" w:rsidRPr="007011B9" w:rsidRDefault="007011B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7011B9" w:rsidRDefault="007011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is returned to the start of the program</w:t>
            </w:r>
          </w:p>
        </w:tc>
        <w:tc>
          <w:tcPr>
            <w:tcW w:w="714" w:type="dxa"/>
          </w:tcPr>
          <w:p w:rsidR="007011B9" w:rsidRDefault="007011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7011B9" w:rsidRDefault="007011B9" w:rsidP="00E965BA">
            <w:pPr>
              <w:pStyle w:val="RowHeadings"/>
              <w:spacing w:before="80" w:after="80"/>
            </w:pPr>
          </w:p>
        </w:tc>
      </w:tr>
      <w:tr w:rsidR="006C12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12B9" w:rsidRPr="00B9435A" w:rsidRDefault="006C12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12B9" w:rsidRPr="006C12B9" w:rsidRDefault="006C12B9" w:rsidP="003622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6C12B9" w:rsidRDefault="006C12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</w:t>
            </w:r>
            <w:bookmarkStart w:id="0" w:name="_GoBack"/>
            <w:bookmarkEnd w:id="0"/>
            <w:r>
              <w:rPr>
                <w:sz w:val="24"/>
              </w:rPr>
              <w:t>m closes</w:t>
            </w:r>
          </w:p>
        </w:tc>
        <w:tc>
          <w:tcPr>
            <w:tcW w:w="714" w:type="dxa"/>
          </w:tcPr>
          <w:p w:rsidR="006C12B9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C12B9" w:rsidRDefault="006C12B9" w:rsidP="00E965BA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11B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011B9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B9435A" w:rsidP="007011B9">
          <w:r>
            <w:t xml:space="preserve">Member Clean </w:t>
          </w:r>
          <w:r w:rsidR="007011B9">
            <w:t>Cancel at Borrow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39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6</cp:revision>
  <cp:lastPrinted>2003-10-05T22:49:00Z</cp:lastPrinted>
  <dcterms:created xsi:type="dcterms:W3CDTF">2015-07-22T01:48:00Z</dcterms:created>
  <dcterms:modified xsi:type="dcterms:W3CDTF">2015-10-02T11:51:00Z</dcterms:modified>
</cp:coreProperties>
</file>