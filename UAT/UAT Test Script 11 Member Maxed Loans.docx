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012A89" w:rsidP="00507AE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Member </w:t>
            </w:r>
            <w:r w:rsidR="006F0468">
              <w:t xml:space="preserve">Maxed </w:t>
            </w:r>
            <w:r w:rsidR="00507AE8">
              <w:t>Loans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012A89" w:rsidP="00507AE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test case will ensure that a user that has </w:t>
            </w:r>
            <w:r w:rsidR="006F0468">
              <w:rPr>
                <w:rFonts w:ascii="Arial" w:hAnsi="Arial"/>
                <w:sz w:val="20"/>
              </w:rPr>
              <w:t xml:space="preserve">Maxed </w:t>
            </w:r>
            <w:r w:rsidR="00507AE8">
              <w:rPr>
                <w:rFonts w:ascii="Arial" w:hAnsi="Arial"/>
                <w:sz w:val="20"/>
              </w:rPr>
              <w:t>loans</w:t>
            </w:r>
            <w:r>
              <w:rPr>
                <w:rFonts w:ascii="Arial" w:hAnsi="Arial"/>
                <w:sz w:val="20"/>
              </w:rPr>
              <w:t xml:space="preserve"> cannot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012A89" w:rsidP="004C400E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not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becomes </w:t>
            </w:r>
            <w:r w:rsidR="00012A89">
              <w:rPr>
                <w:sz w:val="24"/>
              </w:rPr>
              <w:t>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</w:p>
          <w:p w:rsidR="00012A89" w:rsidRDefault="00507AE8" w:rsidP="00012A89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b/>
                <w:i/>
                <w:sz w:val="24"/>
              </w:rPr>
              <w:t>Borrower has reached maximum number of borrowed items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</w:t>
            </w:r>
            <w:r w:rsidR="00012A89">
              <w:rPr>
                <w:sz w:val="24"/>
              </w:rPr>
              <w:t>rent book that was just scanned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</w:t>
            </w:r>
          </w:p>
          <w:p w:rsidR="00012A8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A</w:t>
            </w:r>
            <w:r w:rsidR="00012A89">
              <w:rPr>
                <w:sz w:val="24"/>
              </w:rPr>
              <w:t xml:space="preserve"> inactive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Complete</w:t>
            </w:r>
            <w:r w:rsidR="00012A89">
              <w:rPr>
                <w:b/>
                <w:sz w:val="24"/>
              </w:rPr>
              <w:t xml:space="preserve"> button</w:t>
            </w:r>
            <w:r>
              <w:rPr>
                <w:b/>
                <w:sz w:val="24"/>
              </w:rPr>
              <w:t xml:space="preserve"> 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C12B9">
              <w:rPr>
                <w:b/>
                <w:sz w:val="24"/>
              </w:rPr>
              <w:t xml:space="preserve">Cancel </w:t>
            </w:r>
            <w:r w:rsidR="006C12B9">
              <w:rPr>
                <w:sz w:val="24"/>
              </w:rPr>
              <w:t>button</w:t>
            </w:r>
          </w:p>
          <w:p w:rsidR="00012A89" w:rsidRDefault="00012A89" w:rsidP="00012A89">
            <w:pPr>
              <w:pStyle w:val="bp"/>
              <w:rPr>
                <w:sz w:val="24"/>
              </w:rPr>
            </w:pP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Pr="006C12B9" w:rsidRDefault="00BE69D8" w:rsidP="00BE69D8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507AE8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AE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7AE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012A89" w:rsidP="00507AE8">
          <w:r>
            <w:t xml:space="preserve">Member </w:t>
          </w:r>
          <w:r w:rsidR="006F0468">
            <w:t xml:space="preserve">Maxed </w:t>
          </w:r>
          <w:r w:rsidR="00507AE8">
            <w:t>Loans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07AE8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6F0468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14</cp:revision>
  <cp:lastPrinted>2003-10-05T22:49:00Z</cp:lastPrinted>
  <dcterms:created xsi:type="dcterms:W3CDTF">2015-07-22T01:48:00Z</dcterms:created>
  <dcterms:modified xsi:type="dcterms:W3CDTF">2015-10-02T12:18:00Z</dcterms:modified>
</cp:coreProperties>
</file>