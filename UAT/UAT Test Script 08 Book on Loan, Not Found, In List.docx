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E69D8" w:rsidP="005540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Book on Loan, Not Found, In List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0422B" w:rsidRDefault="00BE69D8" w:rsidP="0010422B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test case will run the user through a perfect scenario with a user that has no fines or no loans and will test that a book is on loan, not found or already in the pending loan list.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5401E" w:rsidRDefault="00BE69D8" w:rsidP="004C400E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user attempted to borrow a book on loan, could not Find a book that does not exist and could not borrow a book twice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Card Reader </w:t>
            </w:r>
            <w:r>
              <w:rPr>
                <w:sz w:val="24"/>
              </w:rPr>
              <w:t>becomes 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>becomes 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changes to list the following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Member details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ID</w:t>
            </w:r>
            <w:r w:rsidR="006C12B9">
              <w:rPr>
                <w:sz w:val="24"/>
              </w:rPr>
              <w:t xml:space="preserve"> (1)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  <w:r w:rsidR="006C12B9">
              <w:rPr>
                <w:sz w:val="24"/>
              </w:rPr>
              <w:t xml:space="preserve"> (fName0 lName0)</w:t>
            </w:r>
            <w:r>
              <w:rPr>
                <w:sz w:val="24"/>
              </w:rPr>
              <w:t xml:space="preserve"> 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Contact</w:t>
            </w:r>
            <w:r w:rsidR="006C12B9">
              <w:rPr>
                <w:sz w:val="24"/>
              </w:rPr>
              <w:t xml:space="preserve"> (0001)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borrowing restriction</w:t>
            </w:r>
            <w:r w:rsidR="006C12B9">
              <w:rPr>
                <w:sz w:val="24"/>
              </w:rPr>
              <w:t xml:space="preserve"> (None)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existing loans</w:t>
            </w:r>
            <w:r w:rsidR="006C12B9">
              <w:rPr>
                <w:sz w:val="24"/>
              </w:rPr>
              <w:t xml:space="preserve">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Current book that was just scanned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The pending loan list (None)</w:t>
            </w:r>
          </w:p>
          <w:p w:rsidR="006C12B9" w:rsidRPr="00B9435A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b/>
                <w:sz w:val="24"/>
              </w:rPr>
              <w:t xml:space="preserve">Complete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6D0F3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D0F3A" w:rsidRPr="00B9435A" w:rsidRDefault="006D0F3A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D0F3A" w:rsidRDefault="00BE69D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the Book ID 1</w:t>
            </w:r>
            <w:r w:rsidR="006D0F3A">
              <w:rPr>
                <w:sz w:val="24"/>
              </w:rPr>
              <w:t xml:space="preserve"> into the </w:t>
            </w:r>
            <w:r w:rsidR="006D0F3A">
              <w:rPr>
                <w:i/>
                <w:sz w:val="24"/>
              </w:rPr>
              <w:t xml:space="preserve">Scanner </w:t>
            </w:r>
            <w:r w:rsidR="006D0F3A">
              <w:rPr>
                <w:sz w:val="24"/>
              </w:rPr>
              <w:t xml:space="preserve">panel. Press the </w:t>
            </w:r>
            <w:r w:rsidR="006D0F3A">
              <w:rPr>
                <w:b/>
                <w:sz w:val="24"/>
              </w:rPr>
              <w:t xml:space="preserve">Scan Book </w:t>
            </w:r>
            <w:r w:rsidR="006D0F3A" w:rsidRPr="005017DC">
              <w:rPr>
                <w:b/>
                <w:sz w:val="24"/>
              </w:rPr>
              <w:t>Barcode</w:t>
            </w:r>
            <w:r w:rsidR="006D0F3A">
              <w:rPr>
                <w:b/>
                <w:sz w:val="24"/>
              </w:rPr>
              <w:t xml:space="preserve"> </w:t>
            </w:r>
            <w:r w:rsidR="006D0F3A">
              <w:rPr>
                <w:sz w:val="24"/>
              </w:rPr>
              <w:t>button.</w:t>
            </w:r>
          </w:p>
        </w:tc>
        <w:tc>
          <w:tcPr>
            <w:tcW w:w="5596" w:type="dxa"/>
          </w:tcPr>
          <w:p w:rsidR="006D0F3A" w:rsidRPr="00BE69D8" w:rsidRDefault="00BE69D8" w:rsidP="006D0F3A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Error message displays saying </w:t>
            </w:r>
            <w:r>
              <w:rPr>
                <w:b/>
                <w:i/>
                <w:sz w:val="24"/>
              </w:rPr>
              <w:t>Book not available</w:t>
            </w:r>
          </w:p>
          <w:p w:rsidR="006D0F3A" w:rsidRDefault="00BE69D8" w:rsidP="006D0F3A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 is not added to the list</w:t>
            </w:r>
          </w:p>
        </w:tc>
        <w:tc>
          <w:tcPr>
            <w:tcW w:w="714" w:type="dxa"/>
          </w:tcPr>
          <w:p w:rsidR="006D0F3A" w:rsidRDefault="006D0F3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D0F3A" w:rsidRDefault="006D0F3A" w:rsidP="00E965BA">
            <w:pPr>
              <w:pStyle w:val="RowHeadings"/>
              <w:spacing w:before="80" w:after="80"/>
            </w:pPr>
          </w:p>
        </w:tc>
      </w:tr>
      <w:tr w:rsidR="00BE69D8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E69D8" w:rsidRPr="00B9435A" w:rsidRDefault="00BE69D8" w:rsidP="00BE69D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E69D8" w:rsidRDefault="00BE69D8" w:rsidP="00BE69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the Book ID 16 into 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panel. Press the </w:t>
            </w:r>
            <w:r>
              <w:rPr>
                <w:b/>
                <w:sz w:val="24"/>
              </w:rPr>
              <w:t xml:space="preserve">Scan Book </w:t>
            </w:r>
            <w:r w:rsidRPr="005017DC">
              <w:rPr>
                <w:b/>
                <w:sz w:val="24"/>
              </w:rPr>
              <w:t>Barcode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5596" w:type="dxa"/>
          </w:tcPr>
          <w:p w:rsidR="00BE69D8" w:rsidRPr="00BE69D8" w:rsidRDefault="00BE69D8" w:rsidP="00BE69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Error message displays saying </w:t>
            </w:r>
            <w:r>
              <w:rPr>
                <w:b/>
                <w:i/>
                <w:sz w:val="24"/>
              </w:rPr>
              <w:t>Book not found</w:t>
            </w:r>
          </w:p>
          <w:p w:rsidR="00BE69D8" w:rsidRDefault="00BE69D8" w:rsidP="00BE69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book is added to the list</w:t>
            </w:r>
            <w:bookmarkStart w:id="0" w:name="_GoBack"/>
            <w:bookmarkEnd w:id="0"/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</w:pPr>
          </w:p>
        </w:tc>
      </w:tr>
      <w:tr w:rsidR="00BE69D8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E69D8" w:rsidRPr="00B9435A" w:rsidRDefault="00BE69D8" w:rsidP="00BE69D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E69D8" w:rsidRDefault="00BE69D8" w:rsidP="00BE69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the Book ID 1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 into 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panel. Press the </w:t>
            </w:r>
            <w:r>
              <w:rPr>
                <w:b/>
                <w:sz w:val="24"/>
              </w:rPr>
              <w:t xml:space="preserve">Scan Book </w:t>
            </w:r>
            <w:r w:rsidRPr="005017DC">
              <w:rPr>
                <w:b/>
                <w:sz w:val="24"/>
              </w:rPr>
              <w:t>Barcode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5596" w:type="dxa"/>
          </w:tcPr>
          <w:p w:rsidR="00BE69D8" w:rsidRDefault="00BE69D8" w:rsidP="00BE69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valid book is scanned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</w:pPr>
          </w:p>
        </w:tc>
      </w:tr>
      <w:tr w:rsidR="00BE69D8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E69D8" w:rsidRPr="00B9435A" w:rsidRDefault="00BE69D8" w:rsidP="00BE69D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E69D8" w:rsidRDefault="00BE69D8" w:rsidP="00BE69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Repeat step 6</w:t>
            </w:r>
          </w:p>
        </w:tc>
        <w:tc>
          <w:tcPr>
            <w:tcW w:w="5596" w:type="dxa"/>
          </w:tcPr>
          <w:p w:rsidR="00BE69D8" w:rsidRDefault="00BE69D8" w:rsidP="00BE69D8">
            <w:pPr>
              <w:pStyle w:val="bp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Error message displays saying </w:t>
            </w:r>
            <w:r>
              <w:rPr>
                <w:b/>
                <w:i/>
                <w:sz w:val="24"/>
              </w:rPr>
              <w:t xml:space="preserve">Book </w:t>
            </w:r>
            <w:r>
              <w:rPr>
                <w:b/>
                <w:i/>
                <w:sz w:val="24"/>
              </w:rPr>
              <w:t>already scanned</w:t>
            </w:r>
          </w:p>
          <w:p w:rsidR="00BE69D8" w:rsidRPr="00BE69D8" w:rsidRDefault="00BE69D8" w:rsidP="00BE69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 is not added to the list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</w:pPr>
          </w:p>
        </w:tc>
      </w:tr>
      <w:tr w:rsidR="00BE69D8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E69D8" w:rsidRPr="00B9435A" w:rsidRDefault="00BE69D8" w:rsidP="00BE69D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E69D8" w:rsidRPr="006C12B9" w:rsidRDefault="00BE69D8" w:rsidP="00BE69D8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BE69D8" w:rsidRDefault="00BE69D8" w:rsidP="00BE69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BE69D8" w:rsidRDefault="00BE69D8" w:rsidP="00BE69D8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  <w:tr w:rsidR="006D0F3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6D0F3A" w:rsidRDefault="006D0F3A" w:rsidP="00572CE5">
            <w:pPr>
              <w:pStyle w:val="bp"/>
              <w:spacing w:before="0" w:after="0"/>
            </w:pPr>
            <w:r>
              <w:t>Book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Default="006D0F3A" w:rsidP="00572CE5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BE69D8" w:rsidP="00572CE5">
            <w:pPr>
              <w:pStyle w:val="bp"/>
              <w:spacing w:before="0" w:after="0"/>
            </w:pPr>
            <w:r>
              <w:t>16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BE69D8" w:rsidP="00572CE5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BE69D8" w:rsidP="00572CE5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6D0F3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69D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E69D8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BE69D8" w:rsidP="0055401E">
          <w:r>
            <w:t>Book on Loan, Not Found, In List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22B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400E"/>
    <w:rsid w:val="004D1C11"/>
    <w:rsid w:val="004E420D"/>
    <w:rsid w:val="004F4FB4"/>
    <w:rsid w:val="004F7B53"/>
    <w:rsid w:val="004F7C17"/>
    <w:rsid w:val="005017DC"/>
    <w:rsid w:val="00520EF0"/>
    <w:rsid w:val="00531B5A"/>
    <w:rsid w:val="00536681"/>
    <w:rsid w:val="00553DAD"/>
    <w:rsid w:val="0055401E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0F3A"/>
    <w:rsid w:val="006D4DE0"/>
    <w:rsid w:val="007011B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1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69D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53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11</cp:revision>
  <cp:lastPrinted>2003-10-05T22:49:00Z</cp:lastPrinted>
  <dcterms:created xsi:type="dcterms:W3CDTF">2015-07-22T01:48:00Z</dcterms:created>
  <dcterms:modified xsi:type="dcterms:W3CDTF">2015-10-02T12:10:00Z</dcterms:modified>
</cp:coreProperties>
</file>