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012A89" w:rsidP="00C840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Member </w:t>
            </w:r>
            <w:r w:rsidR="00C84080">
              <w:t>Acceptable Fines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C84080" w:rsidP="00507AE8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test case will ensure that a user that has fines but has not reached the fine limit can still borrow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5401E" w:rsidRDefault="00012A89" w:rsidP="00C84080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user could borrow a book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becomes </w:t>
            </w:r>
            <w:r w:rsidR="00012A89">
              <w:rPr>
                <w:sz w:val="24"/>
              </w:rPr>
              <w:t>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</w:p>
          <w:p w:rsidR="00012A89" w:rsidRDefault="00507AE8" w:rsidP="00012A89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Borrower has </w:t>
            </w:r>
            <w:r w:rsidR="00C84080">
              <w:rPr>
                <w:b/>
                <w:i/>
                <w:sz w:val="24"/>
              </w:rPr>
              <w:t>outstanding fines. Amount owing: $5.00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</w:t>
            </w:r>
            <w:r w:rsidR="00012A89">
              <w:rPr>
                <w:sz w:val="24"/>
              </w:rPr>
              <w:t>rent book that was just scanned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</w:t>
            </w:r>
          </w:p>
          <w:p w:rsidR="00012A8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>Complete</w:t>
            </w:r>
            <w:r w:rsidR="00012A89">
              <w:rPr>
                <w:b/>
                <w:sz w:val="24"/>
              </w:rPr>
              <w:t xml:space="preserve"> </w:t>
            </w:r>
            <w:r w:rsidR="00012A89" w:rsidRPr="00C84080">
              <w:rPr>
                <w:sz w:val="24"/>
              </w:rPr>
              <w:t>button</w:t>
            </w:r>
            <w:r>
              <w:rPr>
                <w:b/>
                <w:sz w:val="24"/>
              </w:rPr>
              <w:t xml:space="preserve"> 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6C12B9">
              <w:rPr>
                <w:b/>
                <w:sz w:val="24"/>
              </w:rPr>
              <w:t xml:space="preserve">Cancel </w:t>
            </w:r>
            <w:r w:rsidR="006C12B9">
              <w:rPr>
                <w:sz w:val="24"/>
              </w:rPr>
              <w:t>button</w:t>
            </w:r>
          </w:p>
          <w:p w:rsidR="00012A89" w:rsidRDefault="00012A89" w:rsidP="00012A89">
            <w:pPr>
              <w:pStyle w:val="bp"/>
              <w:rPr>
                <w:sz w:val="24"/>
              </w:rPr>
            </w:pPr>
          </w:p>
          <w:p w:rsidR="00012A89" w:rsidRPr="00012A89" w:rsidRDefault="00012A89" w:rsidP="00012A89">
            <w:pPr>
              <w:pStyle w:val="bp"/>
              <w:rPr>
                <w:b/>
                <w:sz w:val="24"/>
              </w:rPr>
            </w:pP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Pr="005017DC" w:rsidRDefault="00C84080" w:rsidP="00C840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the Book ID 10 into 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panel. Press the </w:t>
            </w:r>
            <w:r>
              <w:rPr>
                <w:b/>
                <w:sz w:val="24"/>
              </w:rPr>
              <w:t xml:space="preserve">Scan Book </w:t>
            </w:r>
            <w:r w:rsidRPr="005017DC">
              <w:rPr>
                <w:b/>
                <w:sz w:val="24"/>
              </w:rPr>
              <w:t>Barcode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Current book is populated with the following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Book ID:  10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C84080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title10</w:t>
            </w:r>
          </w:p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pending loan list is populated with the following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Loan ID:  0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 title10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Borrower: fName0 lName0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Borrowed: 02/10/2015</w:t>
            </w:r>
          </w:p>
          <w:p w:rsidR="00C84080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Due Date: 16/10/2015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</w:tr>
      <w:tr w:rsidR="0038286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82865" w:rsidRPr="00B9435A" w:rsidRDefault="00382865" w:rsidP="00382865">
            <w:pPr>
              <w:pStyle w:val="proc"/>
              <w:rPr>
                <w:sz w:val="24"/>
              </w:rPr>
            </w:pPr>
            <w:bookmarkStart w:id="0" w:name="_GoBack" w:colFirst="2" w:colLast="2"/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82865" w:rsidRPr="006C12B9" w:rsidRDefault="00382865" w:rsidP="003828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Completed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382865" w:rsidRPr="005017DC" w:rsidRDefault="00382865" w:rsidP="003828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shows a list of all new loans the user will be responsible for</w:t>
            </w:r>
          </w:p>
        </w:tc>
        <w:tc>
          <w:tcPr>
            <w:tcW w:w="714" w:type="dxa"/>
          </w:tcPr>
          <w:p w:rsidR="00382865" w:rsidRDefault="00382865" w:rsidP="0038286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82865" w:rsidRDefault="00382865" w:rsidP="00382865">
            <w:pPr>
              <w:pStyle w:val="RowHeadings"/>
              <w:spacing w:before="80" w:after="80"/>
            </w:pPr>
          </w:p>
        </w:tc>
      </w:tr>
      <w:tr w:rsidR="0038286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82865" w:rsidRPr="00B9435A" w:rsidRDefault="00382865" w:rsidP="003828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82865" w:rsidRPr="005017DC" w:rsidRDefault="00382865" w:rsidP="003828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Confirm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382865" w:rsidRDefault="00382865" w:rsidP="003828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Printer </w:t>
            </w:r>
            <w:r>
              <w:rPr>
                <w:sz w:val="24"/>
              </w:rPr>
              <w:t xml:space="preserve">panel displays all the information previously in 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and other loans the user is responsible for</w:t>
            </w:r>
          </w:p>
          <w:p w:rsidR="00382865" w:rsidRPr="005017DC" w:rsidRDefault="00382865" w:rsidP="003828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is returned to its beginning state</w:t>
            </w:r>
          </w:p>
        </w:tc>
        <w:tc>
          <w:tcPr>
            <w:tcW w:w="714" w:type="dxa"/>
          </w:tcPr>
          <w:p w:rsidR="00382865" w:rsidRDefault="00382865" w:rsidP="00382865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82865" w:rsidRDefault="00382865" w:rsidP="00382865">
            <w:pPr>
              <w:pStyle w:val="RowHeadings"/>
              <w:spacing w:before="80" w:after="80"/>
            </w:pPr>
          </w:p>
        </w:tc>
      </w:tr>
      <w:bookmarkEnd w:id="0"/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Default="00C84080" w:rsidP="00C840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steps 2 and 3</w:t>
            </w:r>
          </w:p>
        </w:tc>
        <w:tc>
          <w:tcPr>
            <w:tcW w:w="5596" w:type="dxa"/>
          </w:tcPr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now have an existing loan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</w:tr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Pr="006C12B9" w:rsidRDefault="00C84080" w:rsidP="00C840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C84080" w:rsidP="00572CE5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  <w:tr w:rsidR="00C84080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C84080" w:rsidRDefault="00C84080" w:rsidP="00572CE5">
            <w:pPr>
              <w:pStyle w:val="bp"/>
              <w:spacing w:before="0" w:after="0"/>
            </w:pPr>
            <w:r>
              <w:t>Book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Default="00C84080" w:rsidP="00572CE5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Pr="00B9435A" w:rsidRDefault="00C84080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Pr="00B9435A" w:rsidRDefault="00C84080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Pr="00B9435A" w:rsidRDefault="00C84080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Pr="00B9435A" w:rsidRDefault="00C84080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286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82865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012A89" w:rsidP="00C84080">
          <w:r>
            <w:t xml:space="preserve">Member </w:t>
          </w:r>
          <w:r w:rsidR="00C84080">
            <w:t>Acceptable Fines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12A89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865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400E"/>
    <w:rsid w:val="004D1C11"/>
    <w:rsid w:val="004E420D"/>
    <w:rsid w:val="004F4FB4"/>
    <w:rsid w:val="004F7B53"/>
    <w:rsid w:val="004F7C17"/>
    <w:rsid w:val="005017DC"/>
    <w:rsid w:val="00507AE8"/>
    <w:rsid w:val="00520EF0"/>
    <w:rsid w:val="00531B5A"/>
    <w:rsid w:val="00536681"/>
    <w:rsid w:val="00553DAD"/>
    <w:rsid w:val="0055401E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0F3A"/>
    <w:rsid w:val="006D4DE0"/>
    <w:rsid w:val="006F0468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69D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4080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64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16</cp:revision>
  <cp:lastPrinted>2003-10-05T22:49:00Z</cp:lastPrinted>
  <dcterms:created xsi:type="dcterms:W3CDTF">2015-07-22T01:48:00Z</dcterms:created>
  <dcterms:modified xsi:type="dcterms:W3CDTF">2015-10-02T12:29:00Z</dcterms:modified>
</cp:coreProperties>
</file>