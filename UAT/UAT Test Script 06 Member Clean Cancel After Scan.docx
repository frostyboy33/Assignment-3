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10422B" w:rsidP="007011B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Member Clean Cancel After Scan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10422B" w:rsidP="0010422B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but cancels after a scan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10422B" w:rsidP="007011B9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user was able to cancel after a scan with no residue data in the system</w:t>
            </w:r>
            <w:bookmarkStart w:id="0" w:name="_GoBack"/>
            <w:bookmarkEnd w:id="0"/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6D0F3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D0F3A" w:rsidRPr="00B9435A" w:rsidRDefault="006D0F3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D0F3A" w:rsidRDefault="006D0F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6D0F3A" w:rsidRDefault="006D0F3A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6D0F3A" w:rsidRDefault="006D0F3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D0F3A" w:rsidRDefault="006D0F3A" w:rsidP="00E965BA">
            <w:pPr>
              <w:pStyle w:val="RowHeadings"/>
              <w:spacing w:before="80" w:after="80"/>
            </w:pPr>
          </w:p>
        </w:tc>
      </w:tr>
      <w:tr w:rsidR="007011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011B9" w:rsidRPr="00B9435A" w:rsidRDefault="007011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011B9" w:rsidRPr="007011B9" w:rsidRDefault="007011B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7011B9" w:rsidRDefault="007011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is returned to the start of the program</w:t>
            </w:r>
          </w:p>
        </w:tc>
        <w:tc>
          <w:tcPr>
            <w:tcW w:w="714" w:type="dxa"/>
          </w:tcPr>
          <w:p w:rsidR="007011B9" w:rsidRDefault="007011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011B9" w:rsidRDefault="007011B9" w:rsidP="00E965BA">
            <w:pPr>
              <w:pStyle w:val="RowHeadings"/>
              <w:spacing w:before="80" w:after="80"/>
            </w:pPr>
          </w:p>
        </w:tc>
      </w:tr>
      <w:tr w:rsidR="006D0F3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D0F3A" w:rsidRPr="00B9435A" w:rsidRDefault="006D0F3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D0F3A" w:rsidRDefault="006D0F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2-3</w:t>
            </w:r>
          </w:p>
        </w:tc>
        <w:tc>
          <w:tcPr>
            <w:tcW w:w="5596" w:type="dxa"/>
          </w:tcPr>
          <w:p w:rsidR="006D0F3A" w:rsidRPr="006D0F3A" w:rsidRDefault="006D0F3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No residue data is left in the system in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from the previous scan</w:t>
            </w:r>
          </w:p>
        </w:tc>
        <w:tc>
          <w:tcPr>
            <w:tcW w:w="714" w:type="dxa"/>
          </w:tcPr>
          <w:p w:rsidR="006D0F3A" w:rsidRDefault="006D0F3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D0F3A" w:rsidRDefault="006D0F3A" w:rsidP="00E965BA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6D0F3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6D0F3A" w:rsidRDefault="006D0F3A" w:rsidP="00572CE5">
            <w:pPr>
              <w:pStyle w:val="bp"/>
              <w:spacing w:before="0" w:after="0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Default="006D0F3A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22B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422B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</w:r>
          <w:proofErr w:type="spellStart"/>
          <w:r w:rsidR="00B9435A">
            <w:t>Jaan</w:t>
          </w:r>
          <w:proofErr w:type="spellEnd"/>
          <w:r w:rsidR="00B9435A">
            <w:t xml:space="preserve"> </w:t>
          </w:r>
          <w:proofErr w:type="spellStart"/>
          <w:r w:rsidR="00B9435A">
            <w:t>Liiband</w:t>
          </w:r>
          <w:proofErr w:type="spellEnd"/>
        </w:p>
      </w:tc>
    </w:tr>
    <w:tr w:rsidR="00A37650">
      <w:tc>
        <w:tcPr>
          <w:tcW w:w="6379" w:type="dxa"/>
        </w:tcPr>
        <w:p w:rsidR="00A37650" w:rsidRDefault="00B9435A" w:rsidP="0010422B">
          <w:r>
            <w:t xml:space="preserve">Member Clean </w:t>
          </w:r>
          <w:r w:rsidR="007011B9">
            <w:t xml:space="preserve">Cancel </w:t>
          </w:r>
          <w:r w:rsidR="0010422B">
            <w:t>After Scan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42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8</cp:revision>
  <cp:lastPrinted>2003-10-05T22:49:00Z</cp:lastPrinted>
  <dcterms:created xsi:type="dcterms:W3CDTF">2015-07-22T01:48:00Z</dcterms:created>
  <dcterms:modified xsi:type="dcterms:W3CDTF">2015-10-02T11:56:00Z</dcterms:modified>
</cp:coreProperties>
</file>